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E32875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2064B7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3A10F41" w14:textId="73CD9053" w:rsidR="002E0346" w:rsidRPr="002064B7" w:rsidRDefault="002064B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2064B7">
              <w:rPr>
                <w:color w:val="000000" w:themeColor="text1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4D2F253" w14:textId="46BC2FD2" w:rsidR="002E0346" w:rsidRPr="002064B7" w:rsidRDefault="002064B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2064B7">
              <w:rPr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BA73F75" w14:textId="61BABA04" w:rsidR="002E0346" w:rsidRPr="002064B7" w:rsidRDefault="002064B7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2064B7">
              <w:rPr>
                <w:color w:val="000000" w:themeColor="text1"/>
                <w:sz w:val="20"/>
                <w:szCs w:val="20"/>
              </w:rPr>
              <w:t>10.10.1.97</w:t>
            </w:r>
          </w:p>
        </w:tc>
      </w:tr>
      <w:tr w:rsidR="002E0346" w14:paraId="53C253AE" w14:textId="77777777" w:rsidTr="002064B7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auto"/>
            <w:vAlign w:val="center"/>
          </w:tcPr>
          <w:p w14:paraId="5EA1AA85" w14:textId="54231DBE" w:rsidR="002E0346" w:rsidRPr="002064B7" w:rsidRDefault="00C0141C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C0141C">
              <w:rPr>
                <w:color w:val="000000" w:themeColor="text1"/>
                <w:sz w:val="20"/>
                <w:szCs w:val="20"/>
              </w:rPr>
              <w:t>2001:DB8:1:1::2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B179BD6" w14:textId="1ABB4778" w:rsidR="002E0346" w:rsidRPr="002064B7" w:rsidRDefault="00C0141C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C0141C">
              <w:rPr>
                <w:color w:val="000000" w:themeColor="text1"/>
                <w:sz w:val="20"/>
                <w:szCs w:val="20"/>
              </w:rPr>
              <w:t>FE80::1</w:t>
            </w:r>
          </w:p>
        </w:tc>
      </w:tr>
      <w:tr w:rsidR="002E0346" w14:paraId="6407343E" w14:textId="77777777" w:rsidTr="002064B7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8F59038" w14:textId="1C588F41" w:rsidR="002E0346" w:rsidRPr="002064B7" w:rsidRDefault="00B13B61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B13B61">
              <w:rPr>
                <w:color w:val="000000" w:themeColor="text1"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FAA8A6F" w14:textId="67F5281F" w:rsidR="002E0346" w:rsidRPr="002064B7" w:rsidRDefault="00B13B61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B13B61">
              <w:rPr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C8DB935" w14:textId="24E0EFFF" w:rsidR="002E0346" w:rsidRPr="002064B7" w:rsidRDefault="00B13B61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B13B61">
              <w:rPr>
                <w:color w:val="000000" w:themeColor="text1"/>
                <w:sz w:val="20"/>
                <w:szCs w:val="20"/>
              </w:rPr>
              <w:t>10.10.1.17</w:t>
            </w:r>
          </w:p>
        </w:tc>
      </w:tr>
      <w:tr w:rsidR="002E0346" w14:paraId="20DF697A" w14:textId="77777777" w:rsidTr="002064B7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auto"/>
            <w:vAlign w:val="center"/>
          </w:tcPr>
          <w:p w14:paraId="5BEB7315" w14:textId="534AED02" w:rsidR="002E0346" w:rsidRPr="002064B7" w:rsidRDefault="00C0141C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C0141C">
              <w:rPr>
                <w:color w:val="000000" w:themeColor="text1"/>
                <w:sz w:val="20"/>
                <w:szCs w:val="20"/>
              </w:rPr>
              <w:t>2001:DB8:1:4::2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2AAE350" w14:textId="4D9C5B73" w:rsidR="002E0346" w:rsidRPr="002064B7" w:rsidRDefault="00C0141C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C0141C">
              <w:rPr>
                <w:color w:val="000000" w:themeColor="text1"/>
                <w:sz w:val="20"/>
                <w:szCs w:val="20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0B918A65" w:rsidR="0093296A" w:rsidRPr="00021092" w:rsidRDefault="00021092" w:rsidP="0093296A">
      <w:pPr>
        <w:pStyle w:val="AnswerLineL50"/>
        <w:rPr>
          <w:color w:val="000000" w:themeColor="text1"/>
        </w:rPr>
      </w:pPr>
      <w:r w:rsidRPr="00021092">
        <w:rPr>
          <w:color w:val="000000" w:themeColor="text1"/>
        </w:rPr>
        <w:t>10.10.1.97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4126B47A" w:rsidR="0093296A" w:rsidRPr="00021092" w:rsidRDefault="00021092" w:rsidP="0093296A">
      <w:pPr>
        <w:pStyle w:val="AnswerLineL50"/>
        <w:rPr>
          <w:color w:val="000000" w:themeColor="text1"/>
        </w:rPr>
      </w:pPr>
      <w:r w:rsidRPr="00021092">
        <w:rPr>
          <w:color w:val="000000" w:themeColor="text1"/>
        </w:rPr>
        <w:t>10.10.1.17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52E1C799" w:rsidR="0093296A" w:rsidRPr="0068499B" w:rsidRDefault="0068499B" w:rsidP="0093296A">
      <w:pPr>
        <w:pStyle w:val="AnswerLineL50"/>
        <w:rPr>
          <w:color w:val="000000" w:themeColor="text1"/>
        </w:rPr>
      </w:pPr>
      <w:r w:rsidRPr="0068499B">
        <w:rPr>
          <w:color w:val="000000" w:themeColor="text1"/>
        </w:rPr>
        <w:t>10.10.1.6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2867AC44" w14:textId="2F5A744A" w:rsidR="0068499B" w:rsidRDefault="0068499B" w:rsidP="0093296A">
      <w:pPr>
        <w:pStyle w:val="BodyTextL50"/>
      </w:pPr>
      <w:r w:rsidRPr="0068499B">
        <w:t>10.10.1.4/30</w:t>
      </w:r>
    </w:p>
    <w:p w14:paraId="7FC3B379" w14:textId="3D595D93" w:rsidR="0093296A" w:rsidRDefault="0068499B" w:rsidP="0093296A">
      <w:pPr>
        <w:pStyle w:val="BodyTextL50"/>
      </w:pPr>
      <w:r w:rsidRPr="0068499B">
        <w:t>10.10.1.6/32</w:t>
      </w:r>
    </w:p>
    <w:p w14:paraId="11C92AF6" w14:textId="6649DB3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3A6BB0B6" w14:textId="2B38ACB7" w:rsidR="00B77843" w:rsidRDefault="00B77843" w:rsidP="00B77843">
      <w:pPr>
        <w:pStyle w:val="SubStepAlpha"/>
        <w:numPr>
          <w:ilvl w:val="0"/>
          <w:numId w:val="0"/>
        </w:numPr>
        <w:ind w:left="720"/>
      </w:pPr>
      <w:r w:rsidRPr="00B77843">
        <w:t>10.10.1.10</w:t>
      </w:r>
    </w:p>
    <w:p w14:paraId="08279415" w14:textId="77777777" w:rsidR="00B77843" w:rsidRDefault="00B77843" w:rsidP="0093296A">
      <w:pPr>
        <w:pStyle w:val="AnswerLineL50"/>
        <w:rPr>
          <w:color w:val="000000" w:themeColor="text1"/>
        </w:rPr>
      </w:pPr>
      <w:r w:rsidRPr="00B77843">
        <w:rPr>
          <w:color w:val="000000" w:themeColor="text1"/>
        </w:rPr>
        <w:t>10.10.1.8/30</w:t>
      </w:r>
    </w:p>
    <w:p w14:paraId="6D81D889" w14:textId="6CE7A3F4" w:rsidR="0093296A" w:rsidRPr="00B77843" w:rsidRDefault="00B77843" w:rsidP="0093296A">
      <w:pPr>
        <w:pStyle w:val="AnswerLineL50"/>
        <w:rPr>
          <w:color w:val="000000" w:themeColor="text1"/>
        </w:rPr>
      </w:pPr>
      <w:r w:rsidRPr="00B77843">
        <w:rPr>
          <w:color w:val="000000" w:themeColor="text1"/>
        </w:rPr>
        <w:t>10.10.1.10/32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</w:t>
      </w:r>
      <w:r w:rsidR="0093296A">
        <w:t>nd and record your addresses.</w:t>
      </w:r>
    </w:p>
    <w:p w14:paraId="412D0403" w14:textId="3FC3F816" w:rsidR="0093296A" w:rsidRPr="00F7697B" w:rsidRDefault="00F7697B" w:rsidP="0093296A">
      <w:pPr>
        <w:pStyle w:val="AnswerLineL50"/>
        <w:rPr>
          <w:color w:val="000000" w:themeColor="text1"/>
        </w:rPr>
      </w:pPr>
      <w:r w:rsidRPr="00F7697B">
        <w:rPr>
          <w:color w:val="000000" w:themeColor="text1"/>
        </w:rPr>
        <w:t>10.10.1.2</w:t>
      </w:r>
      <w:r>
        <w:rPr>
          <w:color w:val="000000" w:themeColor="text1"/>
        </w:rPr>
        <w:t xml:space="preserve">, </w:t>
      </w:r>
      <w:r w:rsidRPr="00F7697B">
        <w:rPr>
          <w:color w:val="000000" w:themeColor="text1"/>
        </w:rPr>
        <w:t>10.10.1.9</w:t>
      </w:r>
    </w:p>
    <w:p w14:paraId="76FFAD98" w14:textId="77777777" w:rsidR="00E31A44" w:rsidRDefault="00E31A44" w:rsidP="00290231">
      <w:pPr>
        <w:pStyle w:val="SubStepAlpha"/>
      </w:pPr>
      <w:r>
        <w:lastRenderedPageBreak/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7BEFF987" w:rsidR="00290231" w:rsidRPr="00A94410" w:rsidRDefault="00A94410" w:rsidP="00290231">
      <w:pPr>
        <w:pStyle w:val="AnswerLineL50"/>
        <w:rPr>
          <w:color w:val="000000" w:themeColor="text1"/>
        </w:rPr>
      </w:pPr>
      <w:bookmarkStart w:id="0" w:name="_Hlk131430498"/>
      <w:r>
        <w:rPr>
          <w:color w:val="000000" w:themeColor="text1"/>
        </w:rPr>
        <w:t>In R2, interface s0/0/0 ip</w:t>
      </w:r>
      <w:r w:rsidR="002179EE">
        <w:rPr>
          <w:color w:val="000000" w:themeColor="text1"/>
        </w:rPr>
        <w:t xml:space="preserve"> </w:t>
      </w:r>
      <w:r w:rsidR="00797A84" w:rsidRPr="00100492">
        <w:rPr>
          <w:color w:val="000000" w:themeColor="text1"/>
        </w:rPr>
        <w:t>10.10.1.2</w:t>
      </w:r>
      <w:r w:rsidR="00797A84">
        <w:rPr>
          <w:color w:val="000000" w:themeColor="text1"/>
        </w:rPr>
        <w:t xml:space="preserve"> is</w:t>
      </w:r>
      <w:r>
        <w:rPr>
          <w:color w:val="000000" w:themeColor="text1"/>
        </w:rPr>
        <w:t xml:space="preserve"> incorrect</w:t>
      </w:r>
      <w:bookmarkEnd w:id="0"/>
      <w:r w:rsidR="00290231" w:rsidRPr="00A94410">
        <w:rPr>
          <w:color w:val="000000" w:themeColor="text1"/>
        </w:rPr>
        <w:t>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206B1F7C" w:rsidR="00290231" w:rsidRDefault="00A94410" w:rsidP="00290231">
      <w:pPr>
        <w:pStyle w:val="BodyTextL50"/>
      </w:pPr>
      <w:r>
        <w:t>Update the i</w:t>
      </w:r>
      <w:r w:rsidR="00100492">
        <w:t>p</w:t>
      </w:r>
      <w:r w:rsidR="004062C5">
        <w:t xml:space="preserve"> </w:t>
      </w:r>
      <w:r w:rsidR="004062C5">
        <w:t>10.10.1.2</w:t>
      </w:r>
      <w:r w:rsidR="00100492">
        <w:t xml:space="preserve"> address</w:t>
      </w:r>
      <w:r w:rsidR="004062C5">
        <w:t xml:space="preserve"> to </w:t>
      </w:r>
      <w:r w:rsidR="004062C5">
        <w:t>10.10.1.</w:t>
      </w:r>
      <w:r w:rsidR="004062C5">
        <w:t>5</w:t>
      </w:r>
      <w:r w:rsidR="00290231">
        <w:t>.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5CFB8863" w:rsidR="00290231" w:rsidRPr="00AD4B82" w:rsidRDefault="00AD4B82" w:rsidP="00290231">
      <w:pPr>
        <w:pStyle w:val="AnswerLineL50"/>
        <w:rPr>
          <w:color w:val="000000" w:themeColor="text1"/>
        </w:rPr>
      </w:pPr>
      <w:r>
        <w:rPr>
          <w:color w:val="000000" w:themeColor="text1"/>
        </w:rPr>
        <w:t>Yes</w:t>
      </w:r>
      <w:r w:rsidR="00290231" w:rsidRPr="00AD4B82">
        <w:rPr>
          <w:color w:val="000000" w:themeColor="text1"/>
        </w:rPr>
        <w:t>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4AB0D9EE" w:rsidR="00E34EBE" w:rsidRPr="00C0141C" w:rsidRDefault="00C0141C" w:rsidP="00E34EBE">
      <w:pPr>
        <w:pStyle w:val="AnswerLineL50"/>
        <w:rPr>
          <w:color w:val="000000" w:themeColor="text1"/>
        </w:rPr>
      </w:pPr>
      <w:r w:rsidRPr="00C0141C">
        <w:rPr>
          <w:color w:val="000000" w:themeColor="text1"/>
        </w:rPr>
        <w:t>2001:DB8:1:3::2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 xml:space="preserve">What is the last </w:t>
      </w:r>
      <w:bookmarkStart w:id="1" w:name="_Hlk131430259"/>
      <w:r>
        <w:t>successful IPv6 address that was reached</w:t>
      </w:r>
      <w:bookmarkEnd w:id="1"/>
      <w:r>
        <w:t>?</w:t>
      </w:r>
    </w:p>
    <w:p w14:paraId="7A644D34" w14:textId="6E88C2AA" w:rsidR="00E34EBE" w:rsidRPr="00432AD8" w:rsidRDefault="00432AD8" w:rsidP="00E34EBE">
      <w:pPr>
        <w:pStyle w:val="AnswerLineL50"/>
        <w:rPr>
          <w:color w:val="000000" w:themeColor="text1"/>
        </w:rPr>
      </w:pPr>
      <w:r>
        <w:rPr>
          <w:color w:val="000000" w:themeColor="text1"/>
        </w:rPr>
        <w:t xml:space="preserve">No </w:t>
      </w:r>
      <w:r w:rsidRPr="00432AD8">
        <w:rPr>
          <w:color w:val="000000" w:themeColor="text1"/>
        </w:rPr>
        <w:t>successful IPv6 address that was reached</w:t>
      </w:r>
      <w:r w:rsidR="00E34EBE" w:rsidRPr="00432AD8">
        <w:rPr>
          <w:color w:val="000000" w:themeColor="text1"/>
        </w:rPr>
        <w:t>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lastRenderedPageBreak/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676B3E21" w:rsidR="00E34EBE" w:rsidRDefault="00432AD8" w:rsidP="00E34EBE">
      <w:pPr>
        <w:pStyle w:val="AnswerLineL50"/>
      </w:pPr>
      <w:r>
        <w:rPr>
          <w:color w:val="000000" w:themeColor="text1"/>
        </w:rPr>
        <w:t>Yes</w:t>
      </w:r>
      <w:r w:rsidR="00E34EBE">
        <w:t>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62E561A9" w14:textId="5542E0CA" w:rsidR="00065BBF" w:rsidRDefault="00065BBF" w:rsidP="00E34EBE">
      <w:pPr>
        <w:pStyle w:val="BodyTextL50"/>
        <w:rPr>
          <w:b/>
          <w:i/>
          <w:color w:val="000000" w:themeColor="text1"/>
        </w:rPr>
      </w:pPr>
      <w:r w:rsidRPr="00065BBF">
        <w:rPr>
          <w:b/>
          <w:i/>
          <w:color w:val="000000" w:themeColor="text1"/>
        </w:rPr>
        <w:t xml:space="preserve">In </w:t>
      </w:r>
      <w:r w:rsidR="00526C25">
        <w:rPr>
          <w:b/>
          <w:i/>
          <w:color w:val="000000" w:themeColor="text1"/>
        </w:rPr>
        <w:t>PC4</w:t>
      </w:r>
      <w:r w:rsidRPr="00065BBF">
        <w:rPr>
          <w:b/>
          <w:i/>
          <w:color w:val="000000" w:themeColor="text1"/>
        </w:rPr>
        <w:t xml:space="preserve">, </w:t>
      </w:r>
      <w:r w:rsidR="00526C25" w:rsidRPr="00526C25">
        <w:rPr>
          <w:b/>
          <w:i/>
          <w:color w:val="000000" w:themeColor="text1"/>
        </w:rPr>
        <w:t>default gateway</w:t>
      </w:r>
      <w:r w:rsidRPr="00065BBF">
        <w:rPr>
          <w:b/>
          <w:i/>
          <w:color w:val="000000" w:themeColor="text1"/>
        </w:rPr>
        <w:t xml:space="preserve"> ip</w:t>
      </w:r>
      <w:r>
        <w:rPr>
          <w:b/>
          <w:i/>
          <w:color w:val="000000" w:themeColor="text1"/>
        </w:rPr>
        <w:t>v6</w:t>
      </w:r>
      <w:r w:rsidRPr="00065BBF">
        <w:rPr>
          <w:b/>
          <w:i/>
          <w:color w:val="000000" w:themeColor="text1"/>
        </w:rPr>
        <w:t xml:space="preserve"> FE80::</w:t>
      </w:r>
      <w:r w:rsidR="008264A7">
        <w:rPr>
          <w:b/>
          <w:i/>
          <w:color w:val="000000" w:themeColor="text1"/>
        </w:rPr>
        <w:t>2</w:t>
      </w:r>
      <w:r w:rsidRPr="00065BBF">
        <w:rPr>
          <w:b/>
          <w:i/>
          <w:color w:val="000000" w:themeColor="text1"/>
        </w:rPr>
        <w:t xml:space="preserve"> </w:t>
      </w:r>
      <w:r w:rsidRPr="00065BBF">
        <w:rPr>
          <w:b/>
          <w:i/>
          <w:color w:val="000000" w:themeColor="text1"/>
        </w:rPr>
        <w:t>is incorrect</w:t>
      </w:r>
      <w:r>
        <w:rPr>
          <w:b/>
          <w:i/>
          <w:color w:val="000000" w:themeColor="text1"/>
        </w:rPr>
        <w:t>.</w:t>
      </w:r>
    </w:p>
    <w:p w14:paraId="47903CC1" w14:textId="152260B9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20EBBB22" w:rsidR="00E34EBE" w:rsidRPr="00065BBF" w:rsidRDefault="00065BBF" w:rsidP="00E34EBE">
      <w:pPr>
        <w:pStyle w:val="AnswerLineL50"/>
        <w:rPr>
          <w:color w:val="000000" w:themeColor="text1"/>
        </w:rPr>
      </w:pPr>
      <w:r>
        <w:rPr>
          <w:color w:val="000000" w:themeColor="text1"/>
        </w:rPr>
        <w:t xml:space="preserve">Update the </w:t>
      </w:r>
      <w:bookmarkStart w:id="2" w:name="_Hlk131430751"/>
      <w:r>
        <w:rPr>
          <w:color w:val="000000" w:themeColor="text1"/>
        </w:rPr>
        <w:t xml:space="preserve">default gateway </w:t>
      </w:r>
      <w:bookmarkEnd w:id="2"/>
      <w:r>
        <w:rPr>
          <w:color w:val="000000" w:themeColor="text1"/>
        </w:rPr>
        <w:t>ipv6</w:t>
      </w:r>
      <w:r w:rsidR="00526C25">
        <w:rPr>
          <w:color w:val="000000" w:themeColor="text1"/>
        </w:rPr>
        <w:t xml:space="preserve"> to</w:t>
      </w:r>
      <w:r w:rsidR="008264A7">
        <w:rPr>
          <w:color w:val="000000" w:themeColor="text1"/>
        </w:rPr>
        <w:t xml:space="preserve"> </w:t>
      </w:r>
      <w:r w:rsidR="008264A7" w:rsidRPr="00065BBF">
        <w:rPr>
          <w:color w:val="000000" w:themeColor="text1"/>
        </w:rPr>
        <w:t>FE80::</w:t>
      </w:r>
      <w:r w:rsidR="008264A7">
        <w:rPr>
          <w:b w:val="0"/>
          <w:i w:val="0"/>
          <w:color w:val="000000" w:themeColor="text1"/>
        </w:rPr>
        <w:t>3</w:t>
      </w:r>
      <w:r w:rsidR="00E34EBE" w:rsidRPr="00065BBF">
        <w:rPr>
          <w:color w:val="000000" w:themeColor="text1"/>
        </w:rPr>
        <w:t>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4E674067" w:rsidR="00E34EBE" w:rsidRDefault="00D01A2C" w:rsidP="002E0346">
      <w:pPr>
        <w:pStyle w:val="AnswerLineL25"/>
      </w:pPr>
      <w:r>
        <w:rPr>
          <w:color w:val="000000" w:themeColor="text1"/>
        </w:rPr>
        <w:t>Yes</w:t>
      </w:r>
      <w:r w:rsidR="00E34EBE">
        <w:t>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F9D3" w14:textId="77777777" w:rsidR="00E32875" w:rsidRDefault="00E32875" w:rsidP="00710659">
      <w:pPr>
        <w:spacing w:after="0" w:line="240" w:lineRule="auto"/>
      </w:pPr>
      <w:r>
        <w:separator/>
      </w:r>
    </w:p>
    <w:p w14:paraId="4D05EB05" w14:textId="77777777" w:rsidR="00E32875" w:rsidRDefault="00E32875"/>
  </w:endnote>
  <w:endnote w:type="continuationSeparator" w:id="0">
    <w:p w14:paraId="1FC0646A" w14:textId="77777777" w:rsidR="00E32875" w:rsidRDefault="00E32875" w:rsidP="00710659">
      <w:pPr>
        <w:spacing w:after="0" w:line="240" w:lineRule="auto"/>
      </w:pPr>
      <w:r>
        <w:continuationSeparator/>
      </w:r>
    </w:p>
    <w:p w14:paraId="32D8F85F" w14:textId="77777777" w:rsidR="00E32875" w:rsidRDefault="00E328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2361BA45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064B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0E95EB4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064B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2171B" w14:textId="77777777" w:rsidR="00E32875" w:rsidRDefault="00E32875" w:rsidP="00710659">
      <w:pPr>
        <w:spacing w:after="0" w:line="240" w:lineRule="auto"/>
      </w:pPr>
      <w:r>
        <w:separator/>
      </w:r>
    </w:p>
    <w:p w14:paraId="40BD3A21" w14:textId="77777777" w:rsidR="00E32875" w:rsidRDefault="00E32875"/>
  </w:footnote>
  <w:footnote w:type="continuationSeparator" w:id="0">
    <w:p w14:paraId="6312E0B8" w14:textId="77777777" w:rsidR="00E32875" w:rsidRDefault="00E32875" w:rsidP="00710659">
      <w:pPr>
        <w:spacing w:after="0" w:line="240" w:lineRule="auto"/>
      </w:pPr>
      <w:r>
        <w:continuationSeparator/>
      </w:r>
    </w:p>
    <w:p w14:paraId="6643ED33" w14:textId="77777777" w:rsidR="00E32875" w:rsidRDefault="00E328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092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BBF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492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4B7"/>
    <w:rsid w:val="002113B8"/>
    <w:rsid w:val="00215665"/>
    <w:rsid w:val="002163BB"/>
    <w:rsid w:val="0021792C"/>
    <w:rsid w:val="002179EE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2C5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AD8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26C25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499B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97A84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4A7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4410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4B82"/>
    <w:rsid w:val="00AD68E9"/>
    <w:rsid w:val="00AE56C0"/>
    <w:rsid w:val="00AF7ACC"/>
    <w:rsid w:val="00B00914"/>
    <w:rsid w:val="00B02A8E"/>
    <w:rsid w:val="00B052EE"/>
    <w:rsid w:val="00B1081F"/>
    <w:rsid w:val="00B13B61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77843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141C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A2C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2875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5B5D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7697B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BC1AB6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90</TotalTime>
  <Pages>4</Pages>
  <Words>900</Words>
  <Characters>4676</Characters>
  <Application>Microsoft Office Word</Application>
  <DocSecurity>0</DocSecurity>
  <Lines>203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Shafkat Hasan</cp:lastModifiedBy>
  <cp:revision>18</cp:revision>
  <cp:lastPrinted>2019-12-03T20:38:00Z</cp:lastPrinted>
  <dcterms:created xsi:type="dcterms:W3CDTF">2019-11-27T20:46:00Z</dcterms:created>
  <dcterms:modified xsi:type="dcterms:W3CDTF">2023-04-03T10:23:00Z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0a55667417b4af3f5db6e214c984961f608294d56398e32a06d29ff2beb33d6f</vt:lpwstr>
  </property>
</Properties>
</file>